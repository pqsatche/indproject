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4BF" w:rsidRDefault="006D2D2C">
      <w:pPr>
        <w:pStyle w:val="Title"/>
      </w:pPr>
      <w:r>
        <w:t>CIS-355</w:t>
      </w:r>
      <w:r w:rsidR="005D58B2">
        <w:t xml:space="preserve">: </w:t>
      </w:r>
      <w:r w:rsidR="00AD0FA1">
        <w:t>Individual Project</w:t>
      </w:r>
    </w:p>
    <w:p w:rsidR="00BC7170" w:rsidRDefault="006D2D2C" w:rsidP="00BC7170">
      <w:pPr>
        <w:pStyle w:val="Heading1"/>
      </w:pPr>
      <w:r>
        <w:t xml:space="preserve">Implement a </w:t>
      </w:r>
      <w:r w:rsidR="00AD0FA1">
        <w:t>website with a database back end</w:t>
      </w:r>
    </w:p>
    <w:p w:rsidR="007D02D0" w:rsidRDefault="00BA6CB9" w:rsidP="00AD0FA1">
      <w:r w:rsidRPr="00AD0FA1">
        <w:t xml:space="preserve">This assignment is </w:t>
      </w:r>
      <w:r w:rsidR="00AD0FA1" w:rsidRPr="00AD0FA1">
        <w:t>worth 40 points (40% of your grade)</w:t>
      </w:r>
      <w:r w:rsidR="00AD0FA1">
        <w:t xml:space="preserve">. It is possible to earn </w:t>
      </w:r>
      <w:r w:rsidR="00AD0FA1" w:rsidRPr="00AD0FA1">
        <w:t xml:space="preserve">10 points extra credit. </w:t>
      </w:r>
      <w:r w:rsidR="00CB0873">
        <w:t xml:space="preserve">To receive full credit you must submit (1) design documentation, (2) a working website, (3) a test plan and verification checklist, and (4) well-commented source code on </w:t>
      </w:r>
      <w:proofErr w:type="spellStart"/>
      <w:r w:rsidR="00CB0873">
        <w:t>github</w:t>
      </w:r>
      <w:proofErr w:type="spellEnd"/>
      <w:r w:rsidR="00CB0873">
        <w:t xml:space="preserve">. </w:t>
      </w:r>
    </w:p>
    <w:p w:rsidR="00CB0873" w:rsidRPr="006E4BAD" w:rsidRDefault="00CB0873" w:rsidP="00CB0873">
      <w:pPr>
        <w:pStyle w:val="Heading2"/>
        <w:rPr>
          <w:b/>
        </w:rPr>
      </w:pPr>
      <w:r w:rsidRPr="006E4BAD">
        <w:rPr>
          <w:b/>
        </w:rPr>
        <w:t>1. Design Documentation</w:t>
      </w:r>
      <w:r w:rsidR="00D12C64" w:rsidRPr="006E4BAD">
        <w:rPr>
          <w:b/>
        </w:rPr>
        <w:t xml:space="preserve"> (25%)</w:t>
      </w:r>
    </w:p>
    <w:p w:rsidR="00CB0873" w:rsidRDefault="00BA6230" w:rsidP="00AD0FA1">
      <w:r>
        <w:t>Submit the following</w:t>
      </w:r>
      <w:r w:rsidR="00CB0873">
        <w:t>.</w:t>
      </w:r>
      <w:r w:rsidR="00FB0014">
        <w:t xml:space="preserve"> I will use the list below as a checklist to grade your work.</w:t>
      </w:r>
    </w:p>
    <w:p w:rsidR="00CB0873" w:rsidRDefault="00CB0873" w:rsidP="00CB0873">
      <w:pPr>
        <w:pStyle w:val="ListParagraph"/>
        <w:numPr>
          <w:ilvl w:val="0"/>
          <w:numId w:val="10"/>
        </w:numPr>
      </w:pPr>
      <w:r>
        <w:t>Screen Flow Diagram (see PDF file</w:t>
      </w:r>
      <w:r w:rsidR="00BB45B3">
        <w:t xml:space="preserve"> for example</w:t>
      </w:r>
      <w:r>
        <w:t>)</w:t>
      </w:r>
    </w:p>
    <w:p w:rsidR="00CB0873" w:rsidRDefault="00CB0873" w:rsidP="00CB0873">
      <w:pPr>
        <w:pStyle w:val="ListParagraph"/>
        <w:numPr>
          <w:ilvl w:val="0"/>
          <w:numId w:val="10"/>
        </w:numPr>
      </w:pPr>
      <w:r>
        <w:t>Database Diagram  (see PDF file</w:t>
      </w:r>
      <w:r w:rsidR="00BB45B3">
        <w:t xml:space="preserve"> for example</w:t>
      </w:r>
      <w:r>
        <w:t>)</w:t>
      </w:r>
    </w:p>
    <w:p w:rsidR="00BB45B3" w:rsidRDefault="00BB45B3" w:rsidP="00CB0873">
      <w:pPr>
        <w:pStyle w:val="ListParagraph"/>
        <w:numPr>
          <w:ilvl w:val="0"/>
          <w:numId w:val="10"/>
        </w:numPr>
      </w:pPr>
      <w:r>
        <w:t xml:space="preserve">Database schema (from </w:t>
      </w:r>
      <w:proofErr w:type="spellStart"/>
      <w:r>
        <w:t>phpmyadmin</w:t>
      </w:r>
      <w:proofErr w:type="spellEnd"/>
      <w:r>
        <w:t>)</w:t>
      </w:r>
    </w:p>
    <w:p w:rsidR="00CB0873" w:rsidRDefault="00BA6230" w:rsidP="00CB0873">
      <w:pPr>
        <w:pStyle w:val="ListParagraph"/>
        <w:numPr>
          <w:ilvl w:val="0"/>
          <w:numId w:val="10"/>
        </w:numPr>
      </w:pPr>
      <w:r>
        <w:t>NS-chart, F</w:t>
      </w:r>
      <w:r w:rsidR="00CB0873">
        <w:t xml:space="preserve">lowchart, </w:t>
      </w:r>
      <w:proofErr w:type="spellStart"/>
      <w:r w:rsidR="00CB0873">
        <w:t>Warnier</w:t>
      </w:r>
      <w:proofErr w:type="spellEnd"/>
      <w:r w:rsidR="00CB0873">
        <w:t>-Orr Diagram</w:t>
      </w:r>
      <w:r>
        <w:t xml:space="preserve">, or some other visual description of the program logic. This should be done at a high level. There is no need to diagram every line of code. </w:t>
      </w:r>
    </w:p>
    <w:p w:rsidR="00BA6230" w:rsidRDefault="00BA6230" w:rsidP="00CB0873">
      <w:pPr>
        <w:pStyle w:val="ListParagraph"/>
        <w:numPr>
          <w:ilvl w:val="0"/>
          <w:numId w:val="10"/>
        </w:numPr>
      </w:pPr>
      <w:r>
        <w:t>A narrative explanation of the following questions</w:t>
      </w:r>
    </w:p>
    <w:p w:rsidR="00BA6230" w:rsidRDefault="00D12C64" w:rsidP="00D12C64">
      <w:pPr>
        <w:pStyle w:val="ListParagraph"/>
        <w:numPr>
          <w:ilvl w:val="1"/>
          <w:numId w:val="10"/>
        </w:numPr>
      </w:pPr>
      <w:r>
        <w:t xml:space="preserve">What is the basic concept of the system? </w:t>
      </w:r>
      <w:r w:rsidR="00BA6230">
        <w:t>Why is this system useful? What problem does it solve?</w:t>
      </w:r>
    </w:p>
    <w:p w:rsidR="00BA6230" w:rsidRDefault="00BA6230" w:rsidP="00D12C64">
      <w:pPr>
        <w:pStyle w:val="ListParagraph"/>
        <w:numPr>
          <w:ilvl w:val="1"/>
          <w:numId w:val="10"/>
        </w:numPr>
      </w:pPr>
      <w:r>
        <w:t xml:space="preserve">Who will use the system? What does the system do? What features </w:t>
      </w:r>
      <w:r w:rsidR="00D12C64">
        <w:t xml:space="preserve">will </w:t>
      </w:r>
      <w:r>
        <w:t>the user find useful?</w:t>
      </w:r>
    </w:p>
    <w:p w:rsidR="00BA6230" w:rsidRDefault="00BA6230" w:rsidP="00D12C64">
      <w:pPr>
        <w:pStyle w:val="ListParagraph"/>
        <w:numPr>
          <w:ilvl w:val="1"/>
          <w:numId w:val="10"/>
        </w:numPr>
      </w:pPr>
      <w:r>
        <w:t xml:space="preserve">When and where will users use the system (home, office, school, golf course)? For extra credit, present </w:t>
      </w:r>
      <w:r w:rsidR="00D12C64">
        <w:t>one or two</w:t>
      </w:r>
      <w:r>
        <w:t xml:space="preserve"> Use Case Diagram</w:t>
      </w:r>
      <w:r w:rsidR="00D12C64">
        <w:t>s</w:t>
      </w:r>
      <w:r>
        <w:t xml:space="preserve">. See: </w:t>
      </w:r>
      <w:hyperlink r:id="rId9" w:history="1">
        <w:r w:rsidRPr="00BA6230">
          <w:rPr>
            <w:rStyle w:val="Hyperlink"/>
          </w:rPr>
          <w:t>http://www.agilemodeling.com/artifacts/useCaseDiagram.htm</w:t>
        </w:r>
      </w:hyperlink>
    </w:p>
    <w:p w:rsidR="00562C95" w:rsidRDefault="00562C95" w:rsidP="00D12C64">
      <w:pPr>
        <w:pStyle w:val="ListParagraph"/>
        <w:numPr>
          <w:ilvl w:val="1"/>
          <w:numId w:val="10"/>
        </w:numPr>
      </w:pPr>
      <w:r>
        <w:t xml:space="preserve">What hosting solution did you choose and why? What are the strengths and weaknesses of your choice? </w:t>
      </w:r>
    </w:p>
    <w:p w:rsidR="00562C95" w:rsidRDefault="00D12C64" w:rsidP="00D12C64">
      <w:pPr>
        <w:pStyle w:val="ListParagraph"/>
        <w:numPr>
          <w:ilvl w:val="1"/>
          <w:numId w:val="10"/>
        </w:numPr>
      </w:pPr>
      <w:r>
        <w:t>What software tools did you choose and why? (You don’t have to do this project in PHP-</w:t>
      </w:r>
      <w:proofErr w:type="spellStart"/>
      <w:r>
        <w:t>MySQL</w:t>
      </w:r>
      <w:proofErr w:type="spellEnd"/>
      <w:r>
        <w:t>.)</w:t>
      </w:r>
    </w:p>
    <w:p w:rsidR="00D12C64" w:rsidRDefault="00D12C64" w:rsidP="00D12C64">
      <w:pPr>
        <w:pStyle w:val="ListParagraph"/>
        <w:numPr>
          <w:ilvl w:val="1"/>
          <w:numId w:val="10"/>
        </w:numPr>
      </w:pPr>
      <w:r>
        <w:t>Why did you choose this as your project? What’s in it for you?</w:t>
      </w:r>
    </w:p>
    <w:p w:rsidR="00FB0014" w:rsidRPr="00FB0014" w:rsidRDefault="00FB0014" w:rsidP="00FB0014">
      <w:pPr>
        <w:pStyle w:val="ListParagraph"/>
        <w:numPr>
          <w:ilvl w:val="0"/>
          <w:numId w:val="10"/>
        </w:numPr>
        <w:rPr>
          <w:b/>
        </w:rPr>
      </w:pPr>
      <w:r w:rsidRPr="00FB0014">
        <w:rPr>
          <w:b/>
        </w:rPr>
        <w:t>Username and password for me to log in</w:t>
      </w:r>
    </w:p>
    <w:p w:rsidR="00CB0873" w:rsidRPr="006E4BAD" w:rsidRDefault="00CB0873" w:rsidP="00CB0873">
      <w:pPr>
        <w:pStyle w:val="Heading2"/>
        <w:rPr>
          <w:b/>
        </w:rPr>
      </w:pPr>
      <w:r w:rsidRPr="006E4BAD">
        <w:rPr>
          <w:b/>
        </w:rPr>
        <w:t>2. Working Website</w:t>
      </w:r>
      <w:r w:rsidR="00D12C64" w:rsidRPr="006E4BAD">
        <w:rPr>
          <w:b/>
        </w:rPr>
        <w:t xml:space="preserve"> (25%)</w:t>
      </w:r>
    </w:p>
    <w:p w:rsidR="00CB0873" w:rsidRDefault="00BA6230" w:rsidP="00CB0873">
      <w:r>
        <w:t>Submit a link to a working website</w:t>
      </w:r>
      <w:r w:rsidR="00FB0014">
        <w:t>. I will use the list below as a checklist to grade your work.</w:t>
      </w:r>
    </w:p>
    <w:p w:rsidR="00FB0014" w:rsidRDefault="00FB0014" w:rsidP="00BB45B3">
      <w:pPr>
        <w:pStyle w:val="ListParagraph"/>
        <w:numPr>
          <w:ilvl w:val="0"/>
          <w:numId w:val="11"/>
        </w:numPr>
      </w:pPr>
      <w:r w:rsidRPr="00BB45B3">
        <w:rPr>
          <w:u w:val="single"/>
        </w:rPr>
        <w:t>CRUD</w:t>
      </w:r>
      <w:r>
        <w:t>: System allows user to create (insert), retrieve (view), update and delete records in database tables</w:t>
      </w:r>
    </w:p>
    <w:p w:rsidR="00FB0014" w:rsidRDefault="00FB0014" w:rsidP="00BB45B3">
      <w:pPr>
        <w:pStyle w:val="ListParagraph"/>
        <w:numPr>
          <w:ilvl w:val="0"/>
          <w:numId w:val="11"/>
        </w:numPr>
      </w:pPr>
      <w:r w:rsidRPr="00BB45B3">
        <w:rPr>
          <w:u w:val="single"/>
        </w:rPr>
        <w:t>Login security and session control</w:t>
      </w:r>
      <w:r>
        <w:t xml:space="preserve">: System </w:t>
      </w:r>
      <w:r w:rsidR="00BB45B3">
        <w:t>permissions wok as designed across multiple screens in application</w:t>
      </w:r>
    </w:p>
    <w:p w:rsidR="00BB45B3" w:rsidRDefault="00BB45B3" w:rsidP="00BB45B3">
      <w:pPr>
        <w:pStyle w:val="ListParagraph"/>
        <w:numPr>
          <w:ilvl w:val="0"/>
          <w:numId w:val="11"/>
        </w:numPr>
      </w:pPr>
      <w:proofErr w:type="spellStart"/>
      <w:r w:rsidRPr="00BB45B3">
        <w:rPr>
          <w:u w:val="single"/>
        </w:rPr>
        <w:t>Idempotency</w:t>
      </w:r>
      <w:proofErr w:type="spellEnd"/>
      <w:r>
        <w:t>: Post/Redirect/Get problem has been addressed</w:t>
      </w:r>
    </w:p>
    <w:p w:rsidR="00FB0014" w:rsidRDefault="00BB45B3" w:rsidP="00BB45B3">
      <w:pPr>
        <w:pStyle w:val="ListParagraph"/>
        <w:numPr>
          <w:ilvl w:val="0"/>
          <w:numId w:val="11"/>
        </w:numPr>
      </w:pPr>
      <w:r w:rsidRPr="00BB45B3">
        <w:rPr>
          <w:u w:val="single"/>
        </w:rPr>
        <w:t>Back end data validation</w:t>
      </w:r>
      <w:r>
        <w:t>: input fields not only perform front-end validation but also populate drop down list boxes (or otherwise demonstrate back end data validation – if you do it in a unique way, please specify your technique so I don’t miss it while I’m grading)</w:t>
      </w:r>
    </w:p>
    <w:p w:rsidR="00CB0873" w:rsidRPr="006E4BAD" w:rsidRDefault="00CB0873" w:rsidP="00CB0873">
      <w:pPr>
        <w:pStyle w:val="Heading2"/>
        <w:rPr>
          <w:b/>
        </w:rPr>
      </w:pPr>
      <w:r w:rsidRPr="006E4BAD">
        <w:rPr>
          <w:b/>
        </w:rPr>
        <w:t>3. Test Plan and Verification Checklist</w:t>
      </w:r>
      <w:r w:rsidR="00D12C64" w:rsidRPr="006E4BAD">
        <w:rPr>
          <w:b/>
        </w:rPr>
        <w:t xml:space="preserve"> (25%)</w:t>
      </w:r>
    </w:p>
    <w:p w:rsidR="00BB45B3" w:rsidRDefault="00BB45B3" w:rsidP="00BB45B3">
      <w:r>
        <w:t>Submit the following. I will use the list below as a checklist to grade your work.</w:t>
      </w:r>
    </w:p>
    <w:p w:rsidR="00CB0873" w:rsidRDefault="00BB45B3" w:rsidP="00CB0873">
      <w:pPr>
        <w:pStyle w:val="ListParagraph"/>
        <w:numPr>
          <w:ilvl w:val="0"/>
          <w:numId w:val="10"/>
        </w:numPr>
      </w:pPr>
      <w:r>
        <w:t xml:space="preserve">A list of </w:t>
      </w:r>
      <w:r w:rsidR="002126A6">
        <w:t>your</w:t>
      </w:r>
      <w:r>
        <w:t xml:space="preserve"> system’s features</w:t>
      </w:r>
    </w:p>
    <w:p w:rsidR="00CB0873" w:rsidRDefault="00BB45B3" w:rsidP="00AD0FA1">
      <w:pPr>
        <w:pStyle w:val="ListParagraph"/>
        <w:numPr>
          <w:ilvl w:val="0"/>
          <w:numId w:val="10"/>
        </w:numPr>
      </w:pPr>
      <w:r>
        <w:t>A list of tests performed to ensured the features are delivered bug-free</w:t>
      </w:r>
    </w:p>
    <w:p w:rsidR="00BB45B3" w:rsidRDefault="00BB45B3" w:rsidP="00AD0FA1">
      <w:pPr>
        <w:pStyle w:val="ListParagraph"/>
        <w:numPr>
          <w:ilvl w:val="0"/>
          <w:numId w:val="10"/>
        </w:numPr>
      </w:pPr>
      <w:r>
        <w:t>A list of things not tested</w:t>
      </w:r>
    </w:p>
    <w:p w:rsidR="00BB45B3" w:rsidRDefault="00BB45B3" w:rsidP="00AD0FA1">
      <w:pPr>
        <w:pStyle w:val="ListParagraph"/>
        <w:numPr>
          <w:ilvl w:val="0"/>
          <w:numId w:val="10"/>
        </w:numPr>
      </w:pPr>
      <w:r>
        <w:t xml:space="preserve">A list of extra credit items, </w:t>
      </w:r>
      <w:r w:rsidR="002126A6">
        <w:t>i</w:t>
      </w:r>
      <w:r>
        <w:t>f your system exceeds the specs in section 2 (example: JSON</w:t>
      </w:r>
      <w:r w:rsidR="002126A6">
        <w:t>, AJAX</w:t>
      </w:r>
      <w:r>
        <w:t>)</w:t>
      </w:r>
    </w:p>
    <w:p w:rsidR="00CB0873" w:rsidRPr="006E4BAD" w:rsidRDefault="00CB0873" w:rsidP="00CB0873">
      <w:pPr>
        <w:pStyle w:val="Heading2"/>
        <w:rPr>
          <w:b/>
        </w:rPr>
      </w:pPr>
      <w:r w:rsidRPr="006E4BAD">
        <w:rPr>
          <w:b/>
        </w:rPr>
        <w:lastRenderedPageBreak/>
        <w:t>4. Well-Commented Source Code</w:t>
      </w:r>
      <w:r w:rsidR="00D12C64" w:rsidRPr="006E4BAD">
        <w:rPr>
          <w:b/>
        </w:rPr>
        <w:t xml:space="preserve"> (25%)</w:t>
      </w:r>
    </w:p>
    <w:p w:rsidR="00CB0873" w:rsidRDefault="002126A6" w:rsidP="00CB0873">
      <w:r>
        <w:t>I will look for indications that the content of the course was applied in your code. I will use the list below as a checklist to grade your work.</w:t>
      </w:r>
    </w:p>
    <w:p w:rsidR="00EE4EFE" w:rsidRDefault="006E4BAD" w:rsidP="006E4BAD">
      <w:pPr>
        <w:pStyle w:val="ListParagraph"/>
        <w:numPr>
          <w:ilvl w:val="0"/>
          <w:numId w:val="13"/>
        </w:numPr>
      </w:pPr>
      <w:r>
        <w:t xml:space="preserve">Code conforms to “sample well-commented code” section below </w:t>
      </w:r>
      <w:r w:rsidR="00B76B0E">
        <w:t>and c</w:t>
      </w:r>
      <w:r w:rsidR="00EE4EFE">
        <w:t xml:space="preserve">ode is on </w:t>
      </w:r>
      <w:proofErr w:type="spellStart"/>
      <w:r w:rsidR="00EE4EFE">
        <w:t>github</w:t>
      </w:r>
      <w:proofErr w:type="spellEnd"/>
    </w:p>
    <w:p w:rsidR="00BB45B3" w:rsidRDefault="00BB45B3" w:rsidP="006E4BAD">
      <w:pPr>
        <w:pStyle w:val="ListParagraph"/>
        <w:numPr>
          <w:ilvl w:val="0"/>
          <w:numId w:val="13"/>
        </w:numPr>
      </w:pPr>
      <w:r>
        <w:t>Foreign keys: system must implement at least 3 database tables</w:t>
      </w:r>
      <w:r w:rsidR="002126A6">
        <w:t>, at least one of which uses foreign keys</w:t>
      </w:r>
    </w:p>
    <w:p w:rsidR="002126A6" w:rsidRDefault="002126A6" w:rsidP="006E4BAD">
      <w:pPr>
        <w:pStyle w:val="ListParagraph"/>
        <w:numPr>
          <w:ilvl w:val="0"/>
          <w:numId w:val="13"/>
        </w:numPr>
      </w:pPr>
      <w:r>
        <w:t>Create table: system should create tables if they don’t exist</w:t>
      </w:r>
    </w:p>
    <w:p w:rsidR="002126A6" w:rsidRDefault="002126A6" w:rsidP="002126A6">
      <w:pPr>
        <w:pStyle w:val="Heading2"/>
      </w:pPr>
      <w:r>
        <w:t>Sample Diagram</w:t>
      </w:r>
    </w:p>
    <w:p w:rsidR="002126A6" w:rsidRPr="002126A6" w:rsidRDefault="002126A6" w:rsidP="002126A6">
      <w:r>
        <w:t xml:space="preserve">This is an example of a high-level diagram, </w:t>
      </w:r>
      <w:proofErr w:type="spellStart"/>
      <w:r>
        <w:t>Warnier</w:t>
      </w:r>
      <w:proofErr w:type="spellEnd"/>
      <w:r>
        <w:t>-Orr style.</w:t>
      </w:r>
    </w:p>
    <w:p w:rsidR="002126A6" w:rsidRDefault="002126A6" w:rsidP="002126A6">
      <w:pPr>
        <w:pStyle w:val="ListParagraph"/>
        <w:numPr>
          <w:ilvl w:val="0"/>
          <w:numId w:val="12"/>
        </w:numPr>
      </w:pPr>
      <w:r>
        <w:t>Step 1: Connect to database</w:t>
      </w:r>
    </w:p>
    <w:p w:rsidR="002126A6" w:rsidRDefault="002126A6" w:rsidP="002126A6">
      <w:pPr>
        <w:pStyle w:val="ListParagraph"/>
        <w:numPr>
          <w:ilvl w:val="0"/>
          <w:numId w:val="12"/>
        </w:numPr>
      </w:pPr>
      <w:r>
        <w:t>Step 2: Check if any records in table</w:t>
      </w:r>
    </w:p>
    <w:p w:rsidR="002126A6" w:rsidRDefault="002126A6" w:rsidP="002126A6">
      <w:pPr>
        <w:pStyle w:val="ListParagraph"/>
        <w:numPr>
          <w:ilvl w:val="0"/>
          <w:numId w:val="12"/>
        </w:numPr>
      </w:pPr>
      <w:r>
        <w:t xml:space="preserve">Step 3: If records, </w:t>
      </w:r>
      <w:r w:rsidRPr="002126A6">
        <w:t>print name field and add another random record</w:t>
      </w:r>
    </w:p>
    <w:p w:rsidR="002126A6" w:rsidRDefault="002126A6" w:rsidP="002126A6">
      <w:pPr>
        <w:pStyle w:val="Heading2"/>
      </w:pPr>
      <w:r>
        <w:t>Sample Well-Commented Code</w:t>
      </w:r>
    </w:p>
    <w:p w:rsidR="002126A6" w:rsidRPr="002126A6" w:rsidRDefault="00707882" w:rsidP="002126A6">
      <w:r>
        <w:t xml:space="preserve">This is an example of high-level comments. Note that the comments below match the diagram above. </w:t>
      </w:r>
      <w:r w:rsidR="002126A6">
        <w:t xml:space="preserve">(You can run the code below by visiting </w:t>
      </w:r>
      <w:hyperlink r:id="rId10" w:history="1">
        <w:r w:rsidR="002126A6" w:rsidRPr="002126A6">
          <w:rPr>
            <w:rStyle w:val="Hyperlink"/>
          </w:rPr>
          <w:t>http://cis355.com/lesson01.php</w:t>
        </w:r>
      </w:hyperlink>
      <w:r w:rsidR="002126A6">
        <w:t>.)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proofErr w:type="gramStart"/>
      <w:r w:rsidRPr="002126A6">
        <w:rPr>
          <w:rFonts w:ascii="Courier New" w:hAnsi="Courier New" w:cs="Courier New"/>
        </w:rPr>
        <w:t>&lt;?</w:t>
      </w:r>
      <w:proofErr w:type="spellStart"/>
      <w:r w:rsidRPr="002126A6">
        <w:rPr>
          <w:rFonts w:ascii="Courier New" w:hAnsi="Courier New" w:cs="Courier New"/>
        </w:rPr>
        <w:t>php</w:t>
      </w:r>
      <w:proofErr w:type="spellEnd"/>
      <w:proofErr w:type="gramEnd"/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 xml:space="preserve">// </w:t>
      </w:r>
      <w:r w:rsidR="006E4BAD">
        <w:rPr>
          <w:rFonts w:ascii="Courier New" w:hAnsi="Courier New" w:cs="Courier New"/>
        </w:rPr>
        <w:t xml:space="preserve">filename: </w:t>
      </w:r>
      <w:r w:rsidRPr="002126A6">
        <w:rPr>
          <w:rFonts w:ascii="Courier New" w:hAnsi="Courier New" w:cs="Courier New"/>
        </w:rPr>
        <w:t>lesson01.php, George Corser, cis355, 2014-08-23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 xml:space="preserve">// Prints all items in </w:t>
      </w:r>
      <w:proofErr w:type="spellStart"/>
      <w:r w:rsidRPr="002126A6">
        <w:rPr>
          <w:rFonts w:ascii="Courier New" w:hAnsi="Courier New" w:cs="Courier New"/>
        </w:rPr>
        <w:t>column</w:t>
      </w:r>
      <w:proofErr w:type="gramStart"/>
      <w:r w:rsidRPr="002126A6">
        <w:rPr>
          <w:rFonts w:ascii="Courier New" w:hAnsi="Courier New" w:cs="Courier New"/>
        </w:rPr>
        <w:t>:name</w:t>
      </w:r>
      <w:proofErr w:type="spellEnd"/>
      <w:proofErr w:type="gramEnd"/>
      <w:r w:rsidRPr="002126A6">
        <w:rPr>
          <w:rFonts w:ascii="Courier New" w:hAnsi="Courier New" w:cs="Courier New"/>
        </w:rPr>
        <w:t xml:space="preserve"> in table:table01 of database:lesson01</w:t>
      </w:r>
    </w:p>
    <w:p w:rsidR="002126A6" w:rsidRPr="002126A6" w:rsidRDefault="006E4BAD" w:rsidP="002126A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</w:t>
      </w:r>
      <w:r w:rsidR="002126A6" w:rsidRPr="002126A6">
        <w:rPr>
          <w:rFonts w:ascii="Courier New" w:hAnsi="Courier New" w:cs="Courier New"/>
        </w:rPr>
        <w:t>nd adds random entry to table</w:t>
      </w:r>
      <w:proofErr w:type="gramStart"/>
      <w:r w:rsidR="002126A6" w:rsidRPr="002126A6">
        <w:rPr>
          <w:rFonts w:ascii="Courier New" w:hAnsi="Courier New" w:cs="Courier New"/>
        </w:rPr>
        <w:t>:table01</w:t>
      </w:r>
      <w:proofErr w:type="gramEnd"/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>// Step 1: ----- Connect to database -----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>$hostname="</w:t>
      </w:r>
      <w:proofErr w:type="spellStart"/>
      <w:r w:rsidRPr="002126A6">
        <w:rPr>
          <w:rFonts w:ascii="Courier New" w:hAnsi="Courier New" w:cs="Courier New"/>
        </w:rPr>
        <w:t>localhost</w:t>
      </w:r>
      <w:proofErr w:type="spellEnd"/>
      <w:r w:rsidRPr="002126A6">
        <w:rPr>
          <w:rFonts w:ascii="Courier New" w:hAnsi="Courier New" w:cs="Courier New"/>
        </w:rPr>
        <w:t>";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>$username="student";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>$password="learn";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>$</w:t>
      </w:r>
      <w:proofErr w:type="spellStart"/>
      <w:r w:rsidRPr="002126A6">
        <w:rPr>
          <w:rFonts w:ascii="Courier New" w:hAnsi="Courier New" w:cs="Courier New"/>
        </w:rPr>
        <w:t>dbname</w:t>
      </w:r>
      <w:proofErr w:type="spellEnd"/>
      <w:r w:rsidRPr="002126A6">
        <w:rPr>
          <w:rFonts w:ascii="Courier New" w:hAnsi="Courier New" w:cs="Courier New"/>
        </w:rPr>
        <w:t>="lesson01";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>$</w:t>
      </w:r>
      <w:proofErr w:type="spellStart"/>
      <w:r w:rsidRPr="002126A6">
        <w:rPr>
          <w:rFonts w:ascii="Courier New" w:hAnsi="Courier New" w:cs="Courier New"/>
        </w:rPr>
        <w:t>usertable</w:t>
      </w:r>
      <w:proofErr w:type="spellEnd"/>
      <w:r w:rsidRPr="002126A6">
        <w:rPr>
          <w:rFonts w:ascii="Courier New" w:hAnsi="Courier New" w:cs="Courier New"/>
        </w:rPr>
        <w:t>="table01";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>$</w:t>
      </w:r>
      <w:proofErr w:type="spellStart"/>
      <w:r w:rsidRPr="002126A6">
        <w:rPr>
          <w:rFonts w:ascii="Courier New" w:hAnsi="Courier New" w:cs="Courier New"/>
        </w:rPr>
        <w:t>yourfield</w:t>
      </w:r>
      <w:proofErr w:type="spellEnd"/>
      <w:r w:rsidRPr="002126A6">
        <w:rPr>
          <w:rFonts w:ascii="Courier New" w:hAnsi="Courier New" w:cs="Courier New"/>
        </w:rPr>
        <w:t xml:space="preserve"> = "name";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 xml:space="preserve">$con = </w:t>
      </w:r>
      <w:proofErr w:type="spellStart"/>
      <w:r w:rsidRPr="002126A6">
        <w:rPr>
          <w:rFonts w:ascii="Courier New" w:hAnsi="Courier New" w:cs="Courier New"/>
        </w:rPr>
        <w:t>mysql_</w:t>
      </w:r>
      <w:proofErr w:type="gramStart"/>
      <w:r w:rsidRPr="002126A6">
        <w:rPr>
          <w:rFonts w:ascii="Courier New" w:hAnsi="Courier New" w:cs="Courier New"/>
        </w:rPr>
        <w:t>connect</w:t>
      </w:r>
      <w:proofErr w:type="spellEnd"/>
      <w:r w:rsidRPr="002126A6">
        <w:rPr>
          <w:rFonts w:ascii="Courier New" w:hAnsi="Courier New" w:cs="Courier New"/>
        </w:rPr>
        <w:t>(</w:t>
      </w:r>
      <w:proofErr w:type="gramEnd"/>
      <w:r w:rsidRPr="002126A6">
        <w:rPr>
          <w:rFonts w:ascii="Courier New" w:hAnsi="Courier New" w:cs="Courier New"/>
        </w:rPr>
        <w:t>$</w:t>
      </w:r>
      <w:proofErr w:type="spellStart"/>
      <w:r w:rsidRPr="002126A6">
        <w:rPr>
          <w:rFonts w:ascii="Courier New" w:hAnsi="Courier New" w:cs="Courier New"/>
        </w:rPr>
        <w:t>hostname,$username</w:t>
      </w:r>
      <w:proofErr w:type="spellEnd"/>
      <w:r w:rsidRPr="002126A6">
        <w:rPr>
          <w:rFonts w:ascii="Courier New" w:hAnsi="Courier New" w:cs="Courier New"/>
        </w:rPr>
        <w:t xml:space="preserve">, $password) 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 xml:space="preserve">  </w:t>
      </w:r>
      <w:proofErr w:type="gramStart"/>
      <w:r w:rsidRPr="002126A6">
        <w:rPr>
          <w:rFonts w:ascii="Courier New" w:hAnsi="Courier New" w:cs="Courier New"/>
        </w:rPr>
        <w:t>or</w:t>
      </w:r>
      <w:proofErr w:type="gramEnd"/>
      <w:r w:rsidRPr="002126A6">
        <w:rPr>
          <w:rFonts w:ascii="Courier New" w:hAnsi="Courier New" w:cs="Courier New"/>
        </w:rPr>
        <w:t xml:space="preserve"> die ("&lt;html&gt;&lt;script language='JavaScript'&gt;alert('Cannot connect.'),</w:t>
      </w:r>
      <w:proofErr w:type="spellStart"/>
      <w:r w:rsidRPr="002126A6">
        <w:rPr>
          <w:rFonts w:ascii="Courier New" w:hAnsi="Courier New" w:cs="Courier New"/>
        </w:rPr>
        <w:t>history.go</w:t>
      </w:r>
      <w:proofErr w:type="spellEnd"/>
      <w:r w:rsidRPr="002126A6">
        <w:rPr>
          <w:rFonts w:ascii="Courier New" w:hAnsi="Courier New" w:cs="Courier New"/>
        </w:rPr>
        <w:t>(-1)&lt;/script&gt;&lt;/html&gt;");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proofErr w:type="spellStart"/>
      <w:r w:rsidRPr="002126A6">
        <w:rPr>
          <w:rFonts w:ascii="Courier New" w:hAnsi="Courier New" w:cs="Courier New"/>
        </w:rPr>
        <w:t>mysql_select_</w:t>
      </w:r>
      <w:proofErr w:type="gramStart"/>
      <w:r w:rsidRPr="002126A6">
        <w:rPr>
          <w:rFonts w:ascii="Courier New" w:hAnsi="Courier New" w:cs="Courier New"/>
        </w:rPr>
        <w:t>db</w:t>
      </w:r>
      <w:proofErr w:type="spellEnd"/>
      <w:r w:rsidRPr="002126A6">
        <w:rPr>
          <w:rFonts w:ascii="Courier New" w:hAnsi="Courier New" w:cs="Courier New"/>
        </w:rPr>
        <w:t>(</w:t>
      </w:r>
      <w:proofErr w:type="gramEnd"/>
      <w:r w:rsidRPr="002126A6">
        <w:rPr>
          <w:rFonts w:ascii="Courier New" w:hAnsi="Courier New" w:cs="Courier New"/>
        </w:rPr>
        <w:t>$</w:t>
      </w:r>
      <w:proofErr w:type="spellStart"/>
      <w:r w:rsidRPr="002126A6">
        <w:rPr>
          <w:rFonts w:ascii="Courier New" w:hAnsi="Courier New" w:cs="Courier New"/>
        </w:rPr>
        <w:t>dbname</w:t>
      </w:r>
      <w:proofErr w:type="spellEnd"/>
      <w:r w:rsidRPr="002126A6">
        <w:rPr>
          <w:rFonts w:ascii="Courier New" w:hAnsi="Courier New" w:cs="Courier New"/>
        </w:rPr>
        <w:t>);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>// Step 2: ----- Check if any records in table -----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>$query = "SELECT * FROM $</w:t>
      </w:r>
      <w:proofErr w:type="spellStart"/>
      <w:r w:rsidRPr="002126A6">
        <w:rPr>
          <w:rFonts w:ascii="Courier New" w:hAnsi="Courier New" w:cs="Courier New"/>
        </w:rPr>
        <w:t>usertable</w:t>
      </w:r>
      <w:proofErr w:type="spellEnd"/>
      <w:r w:rsidRPr="002126A6">
        <w:rPr>
          <w:rFonts w:ascii="Courier New" w:hAnsi="Courier New" w:cs="Courier New"/>
        </w:rPr>
        <w:t>";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 xml:space="preserve">$result = </w:t>
      </w:r>
      <w:proofErr w:type="spellStart"/>
      <w:r w:rsidRPr="002126A6">
        <w:rPr>
          <w:rFonts w:ascii="Courier New" w:hAnsi="Courier New" w:cs="Courier New"/>
        </w:rPr>
        <w:t>mysql_</w:t>
      </w:r>
      <w:proofErr w:type="gramStart"/>
      <w:r w:rsidRPr="002126A6">
        <w:rPr>
          <w:rFonts w:ascii="Courier New" w:hAnsi="Courier New" w:cs="Courier New"/>
        </w:rPr>
        <w:t>query</w:t>
      </w:r>
      <w:proofErr w:type="spellEnd"/>
      <w:r w:rsidRPr="002126A6">
        <w:rPr>
          <w:rFonts w:ascii="Courier New" w:hAnsi="Courier New" w:cs="Courier New"/>
        </w:rPr>
        <w:t>(</w:t>
      </w:r>
      <w:proofErr w:type="gramEnd"/>
      <w:r w:rsidRPr="002126A6">
        <w:rPr>
          <w:rFonts w:ascii="Courier New" w:hAnsi="Courier New" w:cs="Courier New"/>
        </w:rPr>
        <w:t>$query);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>// Step 3: ----- If records, print name field and add another random record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proofErr w:type="gramStart"/>
      <w:r w:rsidRPr="002126A6">
        <w:rPr>
          <w:rFonts w:ascii="Courier New" w:hAnsi="Courier New" w:cs="Courier New"/>
        </w:rPr>
        <w:t>if(</w:t>
      </w:r>
      <w:proofErr w:type="gramEnd"/>
      <w:r w:rsidRPr="002126A6">
        <w:rPr>
          <w:rFonts w:ascii="Courier New" w:hAnsi="Courier New" w:cs="Courier New"/>
        </w:rPr>
        <w:t>$result) { // if $result is empty there is no output and no message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 xml:space="preserve">  </w:t>
      </w:r>
      <w:proofErr w:type="gramStart"/>
      <w:r w:rsidRPr="002126A6">
        <w:rPr>
          <w:rFonts w:ascii="Courier New" w:hAnsi="Courier New" w:cs="Courier New"/>
        </w:rPr>
        <w:t>while(</w:t>
      </w:r>
      <w:proofErr w:type="gramEnd"/>
      <w:r w:rsidRPr="002126A6">
        <w:rPr>
          <w:rFonts w:ascii="Courier New" w:hAnsi="Courier New" w:cs="Courier New"/>
        </w:rPr>
        <w:t xml:space="preserve">$row = </w:t>
      </w:r>
      <w:proofErr w:type="spellStart"/>
      <w:r w:rsidRPr="002126A6">
        <w:rPr>
          <w:rFonts w:ascii="Courier New" w:hAnsi="Courier New" w:cs="Courier New"/>
        </w:rPr>
        <w:t>mysql_fetch_array</w:t>
      </w:r>
      <w:proofErr w:type="spellEnd"/>
      <w:r w:rsidRPr="002126A6">
        <w:rPr>
          <w:rFonts w:ascii="Courier New" w:hAnsi="Courier New" w:cs="Courier New"/>
        </w:rPr>
        <w:t>($result)){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 xml:space="preserve">    $name = $</w:t>
      </w:r>
      <w:proofErr w:type="gramStart"/>
      <w:r w:rsidRPr="002126A6">
        <w:rPr>
          <w:rFonts w:ascii="Courier New" w:hAnsi="Courier New" w:cs="Courier New"/>
        </w:rPr>
        <w:t>row[</w:t>
      </w:r>
      <w:proofErr w:type="gramEnd"/>
      <w:r w:rsidRPr="002126A6">
        <w:rPr>
          <w:rFonts w:ascii="Courier New" w:hAnsi="Courier New" w:cs="Courier New"/>
        </w:rPr>
        <w:t>"$</w:t>
      </w:r>
      <w:proofErr w:type="spellStart"/>
      <w:r w:rsidRPr="002126A6">
        <w:rPr>
          <w:rFonts w:ascii="Courier New" w:hAnsi="Courier New" w:cs="Courier New"/>
        </w:rPr>
        <w:t>yourfield</w:t>
      </w:r>
      <w:proofErr w:type="spellEnd"/>
      <w:r w:rsidRPr="002126A6">
        <w:rPr>
          <w:rFonts w:ascii="Courier New" w:hAnsi="Courier New" w:cs="Courier New"/>
        </w:rPr>
        <w:t>"];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 xml:space="preserve">    </w:t>
      </w:r>
      <w:proofErr w:type="gramStart"/>
      <w:r w:rsidRPr="002126A6">
        <w:rPr>
          <w:rFonts w:ascii="Courier New" w:hAnsi="Courier New" w:cs="Courier New"/>
        </w:rPr>
        <w:t>echo</w:t>
      </w:r>
      <w:proofErr w:type="gramEnd"/>
      <w:r w:rsidRPr="002126A6">
        <w:rPr>
          <w:rFonts w:ascii="Courier New" w:hAnsi="Courier New" w:cs="Courier New"/>
        </w:rPr>
        <w:t xml:space="preserve"> "Name: ".$name."&lt;</w:t>
      </w:r>
      <w:proofErr w:type="spellStart"/>
      <w:proofErr w:type="gramStart"/>
      <w:r w:rsidRPr="002126A6">
        <w:rPr>
          <w:rFonts w:ascii="Courier New" w:hAnsi="Courier New" w:cs="Courier New"/>
        </w:rPr>
        <w:t>br</w:t>
      </w:r>
      <w:proofErr w:type="spellEnd"/>
      <w:proofErr w:type="gramEnd"/>
      <w:r w:rsidRPr="002126A6">
        <w:rPr>
          <w:rFonts w:ascii="Courier New" w:hAnsi="Courier New" w:cs="Courier New"/>
        </w:rPr>
        <w:t>&gt;"; // generates html code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 xml:space="preserve">  }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 xml:space="preserve">  $val1 = "</w:t>
      </w:r>
      <w:proofErr w:type="spellStart"/>
      <w:r w:rsidRPr="002126A6">
        <w:rPr>
          <w:rFonts w:ascii="Courier New" w:hAnsi="Courier New" w:cs="Courier New"/>
        </w:rPr>
        <w:t>name".</w:t>
      </w:r>
      <w:proofErr w:type="gramStart"/>
      <w:r w:rsidRPr="002126A6">
        <w:rPr>
          <w:rFonts w:ascii="Courier New" w:hAnsi="Courier New" w:cs="Courier New"/>
        </w:rPr>
        <w:t>rand</w:t>
      </w:r>
      <w:proofErr w:type="spellEnd"/>
      <w:r w:rsidRPr="002126A6">
        <w:rPr>
          <w:rFonts w:ascii="Courier New" w:hAnsi="Courier New" w:cs="Courier New"/>
        </w:rPr>
        <w:t>(</w:t>
      </w:r>
      <w:proofErr w:type="gramEnd"/>
      <w:r w:rsidRPr="002126A6">
        <w:rPr>
          <w:rFonts w:ascii="Courier New" w:hAnsi="Courier New" w:cs="Courier New"/>
        </w:rPr>
        <w:t>);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 xml:space="preserve">  $val2 = </w:t>
      </w:r>
      <w:proofErr w:type="gramStart"/>
      <w:r w:rsidRPr="002126A6">
        <w:rPr>
          <w:rFonts w:ascii="Courier New" w:hAnsi="Courier New" w:cs="Courier New"/>
        </w:rPr>
        <w:t>rand(</w:t>
      </w:r>
      <w:proofErr w:type="gramEnd"/>
      <w:r w:rsidRPr="002126A6">
        <w:rPr>
          <w:rFonts w:ascii="Courier New" w:hAnsi="Courier New" w:cs="Courier New"/>
        </w:rPr>
        <w:t>);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 xml:space="preserve">  # INSERT INTO `lesson01`</w:t>
      </w:r>
      <w:proofErr w:type="gramStart"/>
      <w:r w:rsidRPr="002126A6">
        <w:rPr>
          <w:rFonts w:ascii="Courier New" w:hAnsi="Courier New" w:cs="Courier New"/>
        </w:rPr>
        <w:t>.`</w:t>
      </w:r>
      <w:proofErr w:type="gramEnd"/>
      <w:r w:rsidRPr="002126A6">
        <w:rPr>
          <w:rFonts w:ascii="Courier New" w:hAnsi="Courier New" w:cs="Courier New"/>
        </w:rPr>
        <w:t>table01` (`id`, `name`, `</w:t>
      </w:r>
      <w:proofErr w:type="spellStart"/>
      <w:r w:rsidRPr="002126A6">
        <w:rPr>
          <w:rFonts w:ascii="Courier New" w:hAnsi="Courier New" w:cs="Courier New"/>
        </w:rPr>
        <w:t>desc</w:t>
      </w:r>
      <w:proofErr w:type="spellEnd"/>
      <w:r w:rsidRPr="002126A6">
        <w:rPr>
          <w:rFonts w:ascii="Courier New" w:hAnsi="Courier New" w:cs="Courier New"/>
        </w:rPr>
        <w:t>`) VALUES (NULL, 'delta', 'fourth');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 xml:space="preserve">  $query = "INSERT INTO `lesson01`</w:t>
      </w:r>
      <w:proofErr w:type="gramStart"/>
      <w:r w:rsidRPr="002126A6">
        <w:rPr>
          <w:rFonts w:ascii="Courier New" w:hAnsi="Courier New" w:cs="Courier New"/>
        </w:rPr>
        <w:t>.`</w:t>
      </w:r>
      <w:proofErr w:type="gramEnd"/>
      <w:r w:rsidRPr="002126A6">
        <w:rPr>
          <w:rFonts w:ascii="Courier New" w:hAnsi="Courier New" w:cs="Courier New"/>
        </w:rPr>
        <w:t>table01` (`id`, `name`, `</w:t>
      </w:r>
      <w:proofErr w:type="spellStart"/>
      <w:r w:rsidRPr="002126A6">
        <w:rPr>
          <w:rFonts w:ascii="Courier New" w:hAnsi="Courier New" w:cs="Courier New"/>
        </w:rPr>
        <w:t>desc</w:t>
      </w:r>
      <w:proofErr w:type="spellEnd"/>
      <w:r w:rsidRPr="002126A6">
        <w:rPr>
          <w:rFonts w:ascii="Courier New" w:hAnsi="Courier New" w:cs="Courier New"/>
        </w:rPr>
        <w:t>`) VALUES (NULL, '$val1', '$val2')";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 xml:space="preserve">  $result2 = </w:t>
      </w:r>
      <w:proofErr w:type="spellStart"/>
      <w:r w:rsidRPr="002126A6">
        <w:rPr>
          <w:rFonts w:ascii="Courier New" w:hAnsi="Courier New" w:cs="Courier New"/>
        </w:rPr>
        <w:t>mysql_</w:t>
      </w:r>
      <w:proofErr w:type="gramStart"/>
      <w:r w:rsidRPr="002126A6">
        <w:rPr>
          <w:rFonts w:ascii="Courier New" w:hAnsi="Courier New" w:cs="Courier New"/>
        </w:rPr>
        <w:t>query</w:t>
      </w:r>
      <w:proofErr w:type="spellEnd"/>
      <w:r w:rsidRPr="002126A6">
        <w:rPr>
          <w:rFonts w:ascii="Courier New" w:hAnsi="Courier New" w:cs="Courier New"/>
        </w:rPr>
        <w:t>(</w:t>
      </w:r>
      <w:proofErr w:type="gramEnd"/>
      <w:r w:rsidRPr="002126A6">
        <w:rPr>
          <w:rFonts w:ascii="Courier New" w:hAnsi="Courier New" w:cs="Courier New"/>
        </w:rPr>
        <w:t>$query);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 xml:space="preserve">  # </w:t>
      </w:r>
      <w:proofErr w:type="gramStart"/>
      <w:r w:rsidRPr="002126A6">
        <w:rPr>
          <w:rFonts w:ascii="Courier New" w:hAnsi="Courier New" w:cs="Courier New"/>
        </w:rPr>
        <w:t>echo</w:t>
      </w:r>
      <w:proofErr w:type="gramEnd"/>
      <w:r w:rsidRPr="002126A6">
        <w:rPr>
          <w:rFonts w:ascii="Courier New" w:hAnsi="Courier New" w:cs="Courier New"/>
        </w:rPr>
        <w:t xml:space="preserve"> "&lt;</w:t>
      </w:r>
      <w:proofErr w:type="spellStart"/>
      <w:r w:rsidRPr="002126A6">
        <w:rPr>
          <w:rFonts w:ascii="Courier New" w:hAnsi="Courier New" w:cs="Courier New"/>
        </w:rPr>
        <w:t>br</w:t>
      </w:r>
      <w:proofErr w:type="spellEnd"/>
      <w:r w:rsidRPr="002126A6">
        <w:rPr>
          <w:rFonts w:ascii="Courier New" w:hAnsi="Courier New" w:cs="Courier New"/>
        </w:rPr>
        <w:t>&gt;".$result2;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126A6">
        <w:rPr>
          <w:rFonts w:ascii="Courier New" w:hAnsi="Courier New" w:cs="Courier New"/>
        </w:rPr>
        <w:t>printf</w:t>
      </w:r>
      <w:proofErr w:type="spellEnd"/>
      <w:r w:rsidRPr="002126A6">
        <w:rPr>
          <w:rFonts w:ascii="Courier New" w:hAnsi="Courier New" w:cs="Courier New"/>
        </w:rPr>
        <w:t>(</w:t>
      </w:r>
      <w:proofErr w:type="gramEnd"/>
      <w:r w:rsidRPr="002126A6">
        <w:rPr>
          <w:rFonts w:ascii="Courier New" w:hAnsi="Courier New" w:cs="Courier New"/>
        </w:rPr>
        <w:t xml:space="preserve">"Last inserted record has id %d\n", </w:t>
      </w:r>
      <w:proofErr w:type="spellStart"/>
      <w:r w:rsidRPr="002126A6">
        <w:rPr>
          <w:rFonts w:ascii="Courier New" w:hAnsi="Courier New" w:cs="Courier New"/>
        </w:rPr>
        <w:t>mysql_insert_id</w:t>
      </w:r>
      <w:proofErr w:type="spellEnd"/>
      <w:r w:rsidRPr="002126A6">
        <w:rPr>
          <w:rFonts w:ascii="Courier New" w:hAnsi="Courier New" w:cs="Courier New"/>
        </w:rPr>
        <w:t>());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 xml:space="preserve">  </w:t>
      </w:r>
      <w:proofErr w:type="gramStart"/>
      <w:r w:rsidRPr="002126A6">
        <w:rPr>
          <w:rFonts w:ascii="Courier New" w:hAnsi="Courier New" w:cs="Courier New"/>
        </w:rPr>
        <w:t>echo</w:t>
      </w:r>
      <w:proofErr w:type="gramEnd"/>
      <w:r w:rsidRPr="002126A6">
        <w:rPr>
          <w:rFonts w:ascii="Courier New" w:hAnsi="Courier New" w:cs="Courier New"/>
        </w:rPr>
        <w:t xml:space="preserve"> "&lt;</w:t>
      </w:r>
      <w:proofErr w:type="spellStart"/>
      <w:r w:rsidRPr="002126A6">
        <w:rPr>
          <w:rFonts w:ascii="Courier New" w:hAnsi="Courier New" w:cs="Courier New"/>
        </w:rPr>
        <w:t>br</w:t>
      </w:r>
      <w:proofErr w:type="spellEnd"/>
      <w:r w:rsidRPr="002126A6">
        <w:rPr>
          <w:rFonts w:ascii="Courier New" w:hAnsi="Courier New" w:cs="Courier New"/>
        </w:rPr>
        <w:t>&gt;Done&lt;</w:t>
      </w:r>
      <w:proofErr w:type="spellStart"/>
      <w:r w:rsidRPr="002126A6">
        <w:rPr>
          <w:rFonts w:ascii="Courier New" w:hAnsi="Courier New" w:cs="Courier New"/>
        </w:rPr>
        <w:t>br</w:t>
      </w:r>
      <w:proofErr w:type="spellEnd"/>
      <w:r w:rsidRPr="002126A6">
        <w:rPr>
          <w:rFonts w:ascii="Courier New" w:hAnsi="Courier New" w:cs="Courier New"/>
        </w:rPr>
        <w:t>&gt;";</w:t>
      </w:r>
    </w:p>
    <w:p w:rsidR="002126A6" w:rsidRPr="002126A6" w:rsidRDefault="002126A6" w:rsidP="002126A6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>}</w:t>
      </w:r>
    </w:p>
    <w:p w:rsidR="00A26D10" w:rsidRPr="00707882" w:rsidRDefault="002126A6" w:rsidP="00707882">
      <w:pPr>
        <w:spacing w:after="0" w:line="240" w:lineRule="auto"/>
        <w:rPr>
          <w:rFonts w:ascii="Courier New" w:hAnsi="Courier New" w:cs="Courier New"/>
        </w:rPr>
      </w:pPr>
      <w:r w:rsidRPr="002126A6">
        <w:rPr>
          <w:rFonts w:ascii="Courier New" w:hAnsi="Courier New" w:cs="Courier New"/>
        </w:rPr>
        <w:t>?&gt;</w:t>
      </w:r>
    </w:p>
    <w:sectPr w:rsidR="00A26D10" w:rsidRPr="00707882" w:rsidSect="007B7A7B"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15E" w:rsidRDefault="00B5615E" w:rsidP="003D25CA">
      <w:pPr>
        <w:spacing w:after="0" w:line="240" w:lineRule="auto"/>
      </w:pPr>
      <w:r>
        <w:separator/>
      </w:r>
    </w:p>
  </w:endnote>
  <w:endnote w:type="continuationSeparator" w:id="0">
    <w:p w:rsidR="00B5615E" w:rsidRDefault="00B5615E" w:rsidP="003D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6A6" w:rsidRPr="00152E9A" w:rsidRDefault="002D1E15" w:rsidP="00152E9A">
    <w:pPr>
      <w:pStyle w:val="Footer"/>
      <w:rPr>
        <w:b/>
      </w:rPr>
    </w:pPr>
    <w:fldSimple w:instr=" FILENAME   \* MERGEFORMAT ">
      <w:r w:rsidR="00170AF3" w:rsidRPr="00170AF3">
        <w:rPr>
          <w:b/>
          <w:noProof/>
        </w:rPr>
        <w:t>cis355 98-Individual</w:t>
      </w:r>
      <w:r w:rsidR="00170AF3">
        <w:rPr>
          <w:noProof/>
        </w:rPr>
        <w:t xml:space="preserve"> Project</w:t>
      </w:r>
    </w:fldSimple>
    <w:r w:rsidR="002126A6" w:rsidRPr="00152E9A">
      <w:rPr>
        <w:b/>
      </w:rPr>
      <w:tab/>
    </w:r>
    <w:r w:rsidR="002126A6" w:rsidRPr="00152E9A">
      <w:rPr>
        <w:b/>
      </w:rPr>
      <w:tab/>
    </w:r>
    <w:sdt>
      <w:sdtPr>
        <w:rPr>
          <w:b/>
        </w:rPr>
        <w:id w:val="98381352"/>
        <w:docPartObj>
          <w:docPartGallery w:val="Page Numbers (Top of Page)"/>
          <w:docPartUnique/>
        </w:docPartObj>
      </w:sdtPr>
      <w:sdtContent>
        <w:r w:rsidR="002126A6" w:rsidRPr="00152E9A">
          <w:rPr>
            <w:b/>
          </w:rPr>
          <w:t xml:space="preserve">Page </w:t>
        </w:r>
        <w:r w:rsidRPr="00152E9A">
          <w:rPr>
            <w:b/>
            <w:sz w:val="24"/>
            <w:szCs w:val="24"/>
          </w:rPr>
          <w:fldChar w:fldCharType="begin"/>
        </w:r>
        <w:r w:rsidR="002126A6" w:rsidRPr="00152E9A">
          <w:rPr>
            <w:b/>
          </w:rPr>
          <w:instrText xml:space="preserve"> PAGE </w:instrText>
        </w:r>
        <w:r w:rsidRPr="00152E9A">
          <w:rPr>
            <w:b/>
            <w:sz w:val="24"/>
            <w:szCs w:val="24"/>
          </w:rPr>
          <w:fldChar w:fldCharType="separate"/>
        </w:r>
        <w:r w:rsidR="000062C5">
          <w:rPr>
            <w:b/>
            <w:noProof/>
          </w:rPr>
          <w:t>1</w:t>
        </w:r>
        <w:r w:rsidRPr="00152E9A">
          <w:rPr>
            <w:b/>
            <w:sz w:val="24"/>
            <w:szCs w:val="24"/>
          </w:rPr>
          <w:fldChar w:fldCharType="end"/>
        </w:r>
        <w:r w:rsidR="002126A6" w:rsidRPr="00152E9A">
          <w:rPr>
            <w:b/>
          </w:rPr>
          <w:t xml:space="preserve"> of </w:t>
        </w:r>
        <w:r w:rsidRPr="00152E9A">
          <w:rPr>
            <w:b/>
            <w:sz w:val="24"/>
            <w:szCs w:val="24"/>
          </w:rPr>
          <w:fldChar w:fldCharType="begin"/>
        </w:r>
        <w:r w:rsidR="002126A6" w:rsidRPr="00152E9A">
          <w:rPr>
            <w:b/>
          </w:rPr>
          <w:instrText xml:space="preserve"> NUMPAGES  </w:instrText>
        </w:r>
        <w:r w:rsidRPr="00152E9A">
          <w:rPr>
            <w:b/>
            <w:sz w:val="24"/>
            <w:szCs w:val="24"/>
          </w:rPr>
          <w:fldChar w:fldCharType="separate"/>
        </w:r>
        <w:r w:rsidR="000062C5">
          <w:rPr>
            <w:b/>
            <w:noProof/>
          </w:rPr>
          <w:t>2</w:t>
        </w:r>
        <w:r w:rsidRPr="00152E9A">
          <w:rPr>
            <w:b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15E" w:rsidRDefault="00B5615E" w:rsidP="003D25CA">
      <w:pPr>
        <w:spacing w:after="0" w:line="240" w:lineRule="auto"/>
      </w:pPr>
      <w:r>
        <w:separator/>
      </w:r>
    </w:p>
  </w:footnote>
  <w:footnote w:type="continuationSeparator" w:id="0">
    <w:p w:rsidR="00B5615E" w:rsidRDefault="00B5615E" w:rsidP="003D2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5C82"/>
    <w:multiLevelType w:val="hybridMultilevel"/>
    <w:tmpl w:val="7768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B13F5"/>
    <w:multiLevelType w:val="hybridMultilevel"/>
    <w:tmpl w:val="FC48F304"/>
    <w:lvl w:ilvl="0" w:tplc="C60A02C8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021E2"/>
    <w:multiLevelType w:val="hybridMultilevel"/>
    <w:tmpl w:val="36DAC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21BB1"/>
    <w:multiLevelType w:val="hybridMultilevel"/>
    <w:tmpl w:val="1B92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F2EDD"/>
    <w:multiLevelType w:val="hybridMultilevel"/>
    <w:tmpl w:val="20606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E0B3C"/>
    <w:multiLevelType w:val="hybridMultilevel"/>
    <w:tmpl w:val="3E4C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53803"/>
    <w:multiLevelType w:val="hybridMultilevel"/>
    <w:tmpl w:val="2CBA6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E66478"/>
    <w:multiLevelType w:val="hybridMultilevel"/>
    <w:tmpl w:val="146C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44986"/>
    <w:multiLevelType w:val="hybridMultilevel"/>
    <w:tmpl w:val="B45E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30EF5"/>
    <w:multiLevelType w:val="hybridMultilevel"/>
    <w:tmpl w:val="1894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803CD"/>
    <w:multiLevelType w:val="hybridMultilevel"/>
    <w:tmpl w:val="1742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A5BE0"/>
    <w:rsid w:val="00004CFD"/>
    <w:rsid w:val="000062C5"/>
    <w:rsid w:val="00013946"/>
    <w:rsid w:val="000567DF"/>
    <w:rsid w:val="000A3AFA"/>
    <w:rsid w:val="000C56A0"/>
    <w:rsid w:val="000F613B"/>
    <w:rsid w:val="0010218E"/>
    <w:rsid w:val="001413B6"/>
    <w:rsid w:val="00152E9A"/>
    <w:rsid w:val="00155AE6"/>
    <w:rsid w:val="00170AF3"/>
    <w:rsid w:val="00193DE7"/>
    <w:rsid w:val="00194C40"/>
    <w:rsid w:val="00196225"/>
    <w:rsid w:val="001E0D43"/>
    <w:rsid w:val="002126A6"/>
    <w:rsid w:val="00256E2E"/>
    <w:rsid w:val="00284021"/>
    <w:rsid w:val="002A5D86"/>
    <w:rsid w:val="002C2184"/>
    <w:rsid w:val="002D1E15"/>
    <w:rsid w:val="0030270F"/>
    <w:rsid w:val="00323491"/>
    <w:rsid w:val="003300DF"/>
    <w:rsid w:val="003530A8"/>
    <w:rsid w:val="003C1127"/>
    <w:rsid w:val="003D25CA"/>
    <w:rsid w:val="003F42D1"/>
    <w:rsid w:val="003F5A75"/>
    <w:rsid w:val="00412CCF"/>
    <w:rsid w:val="0043032C"/>
    <w:rsid w:val="004B7CA7"/>
    <w:rsid w:val="004E1A73"/>
    <w:rsid w:val="005261F1"/>
    <w:rsid w:val="00550E2A"/>
    <w:rsid w:val="0055586C"/>
    <w:rsid w:val="00560142"/>
    <w:rsid w:val="00562C95"/>
    <w:rsid w:val="005D58B2"/>
    <w:rsid w:val="005E1171"/>
    <w:rsid w:val="006316A1"/>
    <w:rsid w:val="00675C1B"/>
    <w:rsid w:val="006764A2"/>
    <w:rsid w:val="006927CB"/>
    <w:rsid w:val="006B2BD2"/>
    <w:rsid w:val="006B6F94"/>
    <w:rsid w:val="006D2D2C"/>
    <w:rsid w:val="006E4BAD"/>
    <w:rsid w:val="00707882"/>
    <w:rsid w:val="00765A29"/>
    <w:rsid w:val="007B7A7B"/>
    <w:rsid w:val="007C08F5"/>
    <w:rsid w:val="007D02D0"/>
    <w:rsid w:val="007D5331"/>
    <w:rsid w:val="007F57C7"/>
    <w:rsid w:val="00842F1D"/>
    <w:rsid w:val="00857554"/>
    <w:rsid w:val="00865170"/>
    <w:rsid w:val="00870A81"/>
    <w:rsid w:val="00880A3D"/>
    <w:rsid w:val="00881CAE"/>
    <w:rsid w:val="008B3F89"/>
    <w:rsid w:val="00903335"/>
    <w:rsid w:val="0091089D"/>
    <w:rsid w:val="00936D48"/>
    <w:rsid w:val="00960EAA"/>
    <w:rsid w:val="0096331D"/>
    <w:rsid w:val="00967110"/>
    <w:rsid w:val="009704A2"/>
    <w:rsid w:val="009949A6"/>
    <w:rsid w:val="00995B2E"/>
    <w:rsid w:val="009A64BF"/>
    <w:rsid w:val="00A01BEC"/>
    <w:rsid w:val="00A26D10"/>
    <w:rsid w:val="00A40E39"/>
    <w:rsid w:val="00A712BC"/>
    <w:rsid w:val="00A74A49"/>
    <w:rsid w:val="00A87512"/>
    <w:rsid w:val="00A953EC"/>
    <w:rsid w:val="00AA5997"/>
    <w:rsid w:val="00AC175A"/>
    <w:rsid w:val="00AD0FA1"/>
    <w:rsid w:val="00AD52E2"/>
    <w:rsid w:val="00B15420"/>
    <w:rsid w:val="00B5615E"/>
    <w:rsid w:val="00B5619A"/>
    <w:rsid w:val="00B76B0E"/>
    <w:rsid w:val="00B9200C"/>
    <w:rsid w:val="00BA6230"/>
    <w:rsid w:val="00BA6CB9"/>
    <w:rsid w:val="00BB45B3"/>
    <w:rsid w:val="00BC7170"/>
    <w:rsid w:val="00BD02B5"/>
    <w:rsid w:val="00C87EA3"/>
    <w:rsid w:val="00CA3CC6"/>
    <w:rsid w:val="00CB0873"/>
    <w:rsid w:val="00CC4360"/>
    <w:rsid w:val="00D12C64"/>
    <w:rsid w:val="00D13542"/>
    <w:rsid w:val="00D13A45"/>
    <w:rsid w:val="00DD0982"/>
    <w:rsid w:val="00DD6EF2"/>
    <w:rsid w:val="00E0513F"/>
    <w:rsid w:val="00EA5BE0"/>
    <w:rsid w:val="00EC1FB1"/>
    <w:rsid w:val="00EE4EFE"/>
    <w:rsid w:val="00F07EF4"/>
    <w:rsid w:val="00F1412D"/>
    <w:rsid w:val="00F205D0"/>
    <w:rsid w:val="00FB0014"/>
    <w:rsid w:val="00FB5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A7B"/>
  </w:style>
  <w:style w:type="paragraph" w:styleId="Heading1">
    <w:name w:val="heading 1"/>
    <w:basedOn w:val="Normal"/>
    <w:next w:val="Normal"/>
    <w:link w:val="Heading1Char"/>
    <w:uiPriority w:val="9"/>
    <w:qFormat/>
    <w:rsid w:val="007B7A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A7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A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A7B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A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A7B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A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A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A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B7A7B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rsid w:val="007B7A7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7B7A7B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7B7A7B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7A7B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A7B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A7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A7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A7B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A7B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A7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A7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7B7A7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A7B"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A7B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B7A7B"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sid w:val="007B7A7B"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A7B"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B7A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7A7B"/>
  </w:style>
  <w:style w:type="paragraph" w:styleId="Quote">
    <w:name w:val="Quote"/>
    <w:basedOn w:val="Normal"/>
    <w:next w:val="Normal"/>
    <w:link w:val="QuoteChar"/>
    <w:uiPriority w:val="29"/>
    <w:qFormat/>
    <w:rsid w:val="007B7A7B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sid w:val="007B7A7B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B7A7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A7B"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A7B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7A7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B7A7B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7B7A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7A7B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rsid w:val="007B7A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4A2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51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D6E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6EF2"/>
  </w:style>
  <w:style w:type="paragraph" w:styleId="Header">
    <w:name w:val="header"/>
    <w:basedOn w:val="Normal"/>
    <w:link w:val="HeaderChar"/>
    <w:uiPriority w:val="99"/>
    <w:semiHidden/>
    <w:unhideWhenUsed/>
    <w:rsid w:val="003D2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25CA"/>
  </w:style>
  <w:style w:type="paragraph" w:styleId="Footer">
    <w:name w:val="footer"/>
    <w:basedOn w:val="Normal"/>
    <w:link w:val="FooterChar"/>
    <w:uiPriority w:val="99"/>
    <w:unhideWhenUsed/>
    <w:rsid w:val="003D2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5CA"/>
  </w:style>
  <w:style w:type="table" w:styleId="TableGrid">
    <w:name w:val="Table Grid"/>
    <w:basedOn w:val="TableNormal"/>
    <w:uiPriority w:val="39"/>
    <w:rsid w:val="00555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cis355.com/lesson01.php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agilemodeling.com/artifacts/useCaseDiagram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pcorser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6DBFEC-DC00-4A9C-9B92-8B342C7F8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</TotalTime>
  <Pages>2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P. Corser</dc:creator>
  <cp:lastModifiedBy>Paul</cp:lastModifiedBy>
  <cp:revision>2</cp:revision>
  <cp:lastPrinted>2015-01-14T05:49:00Z</cp:lastPrinted>
  <dcterms:created xsi:type="dcterms:W3CDTF">2015-04-26T16:23:00Z</dcterms:created>
  <dcterms:modified xsi:type="dcterms:W3CDTF">2015-04-26T16:23:00Z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